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6B488C" w:rsidRPr="00D60069" w:rsidTr="001A4E90">
        <w:tc>
          <w:tcPr>
            <w:tcW w:w="7650" w:type="dxa"/>
          </w:tcPr>
          <w:p w:rsidR="006B488C" w:rsidRPr="00D60069" w:rsidRDefault="006B488C" w:rsidP="001A4E90">
            <w:pPr>
              <w:pStyle w:val="Title"/>
            </w:pPr>
            <w:sdt>
              <w:sdtPr>
                <w:id w:val="-1086378735"/>
                <w:placeholder>
                  <w:docPart w:val="B33ABD30BF792145AFB91A73BC0434E5"/>
                </w:placeholder>
                <w:temporary/>
                <w:showingPlcHdr/>
                <w15:appearance w15:val="hidden"/>
              </w:sdtPr>
              <w:sdtContent>
                <w:r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6B488C" w:rsidRPr="006B488C" w:rsidRDefault="006B488C" w:rsidP="001A4E90">
            <w:pPr>
              <w:pStyle w:val="Heading3"/>
            </w:pPr>
            <w:r>
              <w:t>January 20</w:t>
            </w:r>
            <w:r>
              <w:rPr>
                <w:vertAlign w:val="superscript"/>
              </w:rPr>
              <w:t>th</w:t>
            </w:r>
            <w:r>
              <w:t xml:space="preserve"> 2023</w:t>
            </w:r>
          </w:p>
          <w:p w:rsidR="006B488C" w:rsidRPr="00D60069" w:rsidRDefault="005370F0" w:rsidP="001A4E90">
            <w:pPr>
              <w:pStyle w:val="Heading3"/>
            </w:pPr>
            <w:r>
              <w:t>12:15</w:t>
            </w:r>
          </w:p>
          <w:p w:rsidR="006B488C" w:rsidRPr="00D60069" w:rsidRDefault="006B488C" w:rsidP="001A4E90">
            <w:pPr>
              <w:pStyle w:val="Heading3"/>
            </w:pPr>
            <w:r>
              <w:t>Tutorial</w:t>
            </w:r>
          </w:p>
        </w:tc>
      </w:tr>
    </w:tbl>
    <w:p w:rsidR="006B488C" w:rsidRDefault="00FC7AEB" w:rsidP="006B488C">
      <w:pPr>
        <w:pStyle w:val="Heading1"/>
        <w:jc w:val="left"/>
        <w:rPr>
          <w:b w:val="0"/>
          <w:bCs w:val="0"/>
          <w:i w:val="0"/>
          <w:iCs/>
          <w:sz w:val="19"/>
          <w:szCs w:val="19"/>
        </w:rPr>
      </w:pPr>
      <w:r>
        <w:rPr>
          <w:i w:val="0"/>
          <w:iCs/>
          <w:sz w:val="19"/>
          <w:szCs w:val="19"/>
        </w:rPr>
        <w:t xml:space="preserve">Type of meeting: </w:t>
      </w:r>
      <w:r>
        <w:rPr>
          <w:b w:val="0"/>
          <w:bCs w:val="0"/>
          <w:i w:val="0"/>
          <w:iCs/>
          <w:sz w:val="19"/>
          <w:szCs w:val="19"/>
        </w:rPr>
        <w:t>Tutorial</w:t>
      </w:r>
    </w:p>
    <w:p w:rsidR="00FC7AEB" w:rsidRPr="00FC7AEB" w:rsidRDefault="00FC7AEB" w:rsidP="006B488C">
      <w:pPr>
        <w:pStyle w:val="Heading1"/>
        <w:jc w:val="left"/>
        <w:rPr>
          <w:b w:val="0"/>
          <w:bCs w:val="0"/>
          <w:i w:val="0"/>
          <w:iCs/>
          <w:sz w:val="19"/>
          <w:szCs w:val="19"/>
        </w:rPr>
      </w:pPr>
      <w:r>
        <w:rPr>
          <w:i w:val="0"/>
          <w:iCs/>
          <w:sz w:val="19"/>
          <w:szCs w:val="19"/>
        </w:rPr>
        <w:t xml:space="preserve">Attendees: </w:t>
      </w:r>
      <w:r>
        <w:rPr>
          <w:b w:val="0"/>
          <w:bCs w:val="0"/>
          <w:i w:val="0"/>
          <w:iCs/>
          <w:sz w:val="19"/>
          <w:szCs w:val="19"/>
        </w:rPr>
        <w:t>All members</w:t>
      </w:r>
    </w:p>
    <w:p w:rsidR="006B488C" w:rsidRPr="00D60069" w:rsidRDefault="009C4AA3" w:rsidP="006B488C">
      <w:pPr>
        <w:pStyle w:val="Heading1"/>
      </w:pPr>
      <w:r>
        <w:t>50</w:t>
      </w:r>
      <w:r w:rsidR="006B488C">
        <w:t xml:space="preserve"> </w:t>
      </w:r>
      <w:sdt>
        <w:sdtPr>
          <w:id w:val="-2901889"/>
          <w:placeholder>
            <w:docPart w:val="B602A01D4BCAD8499B84FAB66BAAE223"/>
          </w:placeholder>
          <w:temporary/>
          <w:showingPlcHdr/>
          <w15:appearance w15:val="hidden"/>
        </w:sdtPr>
        <w:sdtContent>
          <w:r w:rsidR="006B488C" w:rsidRPr="00D60069">
            <w:t>Minutes</w:t>
          </w:r>
        </w:sdtContent>
      </w:sdt>
    </w:p>
    <w:bookmarkStart w:id="0" w:name="MinuteItems"/>
    <w:bookmarkStart w:id="1" w:name="MinuteTopicSection"/>
    <w:bookmarkEnd w:id="0"/>
    <w:p w:rsidR="006B488C" w:rsidRPr="00D60069" w:rsidRDefault="006B488C" w:rsidP="006B488C">
      <w:pPr>
        <w:pStyle w:val="Heading4"/>
      </w:pPr>
      <w:sdt>
        <w:sdtPr>
          <w:id w:val="-391195506"/>
          <w:placeholder>
            <w:docPart w:val="2ED5EB1520693343A681681968C8F9BB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p w:rsidR="006B488C" w:rsidRPr="00D60069" w:rsidRDefault="005370F0" w:rsidP="006B488C">
      <w:r>
        <w:t>The team was formed.</w:t>
      </w:r>
    </w:p>
    <w:p w:rsidR="006B488C" w:rsidRPr="00D60069" w:rsidRDefault="006B488C" w:rsidP="006B488C">
      <w:pPr>
        <w:pStyle w:val="Heading4"/>
      </w:pPr>
      <w:sdt>
        <w:sdtPr>
          <w:id w:val="1574465788"/>
          <w:placeholder>
            <w:docPart w:val="5DE244F1B86DF244BCE6BC07460456EB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p w:rsidR="006B488C" w:rsidRPr="00D60069" w:rsidRDefault="005370F0" w:rsidP="006B488C">
      <w:r>
        <w:t>N/A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6B488C" w:rsidRPr="00660EF4" w:rsidTr="00537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:rsidR="006B488C" w:rsidRPr="00660EF4" w:rsidRDefault="006B488C" w:rsidP="001A4E90">
            <w:sdt>
              <w:sdtPr>
                <w:id w:val="-1717032099"/>
                <w:placeholder>
                  <w:docPart w:val="CEAAD3B4879DE34E9F024C7ECE7AF32F"/>
                </w:placeholder>
                <w:temporary/>
                <w:showingPlcHdr/>
                <w15:appearance w15:val="hidden"/>
              </w:sdtPr>
              <w:sdtContent>
                <w:r w:rsidRPr="00660EF4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:rsidR="006B488C" w:rsidRPr="00660EF4" w:rsidRDefault="006B488C" w:rsidP="001A4E90">
            <w:sdt>
              <w:sdtPr>
                <w:id w:val="-319821758"/>
                <w:placeholder>
                  <w:docPart w:val="FA870CA1FAC9674D9271D6BCF492F995"/>
                </w:placeholder>
                <w:temporary/>
                <w:showingPlcHdr/>
                <w15:appearance w15:val="hidden"/>
              </w:sdtPr>
              <w:sdtContent>
                <w:r w:rsidRPr="00660EF4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:rsidR="006B488C" w:rsidRPr="00660EF4" w:rsidRDefault="006B488C" w:rsidP="001A4E90">
            <w:sdt>
              <w:sdtPr>
                <w:id w:val="433413345"/>
                <w:placeholder>
                  <w:docPart w:val="19E42F60D708CE458B7ADA72B731B362"/>
                </w:placeholder>
                <w:temporary/>
                <w:showingPlcHdr/>
                <w15:appearance w15:val="hidden"/>
              </w:sdtPr>
              <w:sdtContent>
                <w:r w:rsidRPr="00660EF4">
                  <w:t>Deadline</w:t>
                </w:r>
              </w:sdtContent>
            </w:sdt>
          </w:p>
        </w:tc>
      </w:tr>
      <w:tr w:rsidR="005370F0" w:rsidRPr="00D60069" w:rsidTr="005370F0">
        <w:tc>
          <w:tcPr>
            <w:tcW w:w="5310" w:type="dxa"/>
          </w:tcPr>
          <w:p w:rsidR="005370F0" w:rsidRPr="00D60069" w:rsidRDefault="005370F0" w:rsidP="005370F0">
            <w:pPr>
              <w:pStyle w:val="ListBullet"/>
              <w:spacing w:after="80"/>
            </w:pPr>
            <w:r>
              <w:t>N/A</w:t>
            </w:r>
          </w:p>
        </w:tc>
        <w:tc>
          <w:tcPr>
            <w:tcW w:w="3060" w:type="dxa"/>
          </w:tcPr>
          <w:p w:rsidR="005370F0" w:rsidRPr="00D60069" w:rsidRDefault="005370F0" w:rsidP="005370F0">
            <w:pPr>
              <w:spacing w:after="80"/>
            </w:pPr>
            <w:r>
              <w:t>N/A</w:t>
            </w:r>
          </w:p>
        </w:tc>
        <w:tc>
          <w:tcPr>
            <w:tcW w:w="1854" w:type="dxa"/>
          </w:tcPr>
          <w:p w:rsidR="005370F0" w:rsidRPr="00D60069" w:rsidRDefault="005370F0" w:rsidP="005370F0">
            <w:pPr>
              <w:spacing w:after="80"/>
            </w:pPr>
            <w:r>
              <w:t>N/A</w:t>
            </w:r>
          </w:p>
        </w:tc>
      </w:tr>
      <w:bookmarkEnd w:id="1"/>
    </w:tbl>
    <w:p w:rsidR="00D62E01" w:rsidRDefault="00D62E01" w:rsidP="006B488C"/>
    <w:p w:rsidR="005370F0" w:rsidRPr="006B488C" w:rsidRDefault="005370F0" w:rsidP="005370F0"/>
    <w:p w:rsidR="005370F0" w:rsidRPr="006B488C" w:rsidRDefault="005370F0" w:rsidP="006B488C"/>
    <w:sectPr w:rsidR="005370F0" w:rsidRPr="006B488C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32CE" w:rsidRDefault="006E32CE">
      <w:pPr>
        <w:spacing w:before="0" w:after="0"/>
      </w:pPr>
      <w:r>
        <w:separator/>
      </w:r>
    </w:p>
  </w:endnote>
  <w:endnote w:type="continuationSeparator" w:id="0">
    <w:p w:rsidR="006E32CE" w:rsidRDefault="006E32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32CE" w:rsidRDefault="006E32CE">
      <w:pPr>
        <w:spacing w:before="0" w:after="0"/>
      </w:pPr>
      <w:r>
        <w:separator/>
      </w:r>
    </w:p>
  </w:footnote>
  <w:footnote w:type="continuationSeparator" w:id="0">
    <w:p w:rsidR="006E32CE" w:rsidRDefault="006E32C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E8A9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3702258">
    <w:abstractNumId w:val="2"/>
  </w:num>
  <w:num w:numId="2" w16cid:durableId="332415309">
    <w:abstractNumId w:val="3"/>
  </w:num>
  <w:num w:numId="3" w16cid:durableId="1201939549">
    <w:abstractNumId w:val="1"/>
  </w:num>
  <w:num w:numId="4" w16cid:durableId="1906723891">
    <w:abstractNumId w:val="0"/>
  </w:num>
  <w:num w:numId="5" w16cid:durableId="793476430">
    <w:abstractNumId w:val="1"/>
    <w:lvlOverride w:ilvl="0">
      <w:startOverride w:val="1"/>
    </w:lvlOverride>
  </w:num>
  <w:num w:numId="6" w16cid:durableId="170748929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8C"/>
    <w:rsid w:val="001E0877"/>
    <w:rsid w:val="002B2D13"/>
    <w:rsid w:val="0034721D"/>
    <w:rsid w:val="003D5BF7"/>
    <w:rsid w:val="003F257D"/>
    <w:rsid w:val="004C7EE0"/>
    <w:rsid w:val="005370F0"/>
    <w:rsid w:val="005961D7"/>
    <w:rsid w:val="005A7328"/>
    <w:rsid w:val="005E3D6B"/>
    <w:rsid w:val="006344A8"/>
    <w:rsid w:val="00660EF4"/>
    <w:rsid w:val="006B488C"/>
    <w:rsid w:val="006E32CE"/>
    <w:rsid w:val="00734EEC"/>
    <w:rsid w:val="007F04FA"/>
    <w:rsid w:val="009C4AA3"/>
    <w:rsid w:val="00CE3CAD"/>
    <w:rsid w:val="00D60069"/>
    <w:rsid w:val="00D62E01"/>
    <w:rsid w:val="00D661EE"/>
    <w:rsid w:val="00D86CA5"/>
    <w:rsid w:val="00E048B4"/>
    <w:rsid w:val="00EB670E"/>
    <w:rsid w:val="00F434DD"/>
    <w:rsid w:val="00FC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4307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C7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messier/Downloads/tf163925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3ABD30BF792145AFB91A73BC043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090C5-4B60-8B48-907D-72EE324124E8}"/>
      </w:docPartPr>
      <w:docPartBody>
        <w:p w:rsidR="00000000" w:rsidRDefault="00F33901" w:rsidP="00F33901">
          <w:pPr>
            <w:pStyle w:val="B33ABD30BF792145AFB91A73BC0434E5"/>
          </w:pPr>
          <w:r w:rsidRPr="00D60069">
            <w:t>Team Meeting</w:t>
          </w:r>
        </w:p>
      </w:docPartBody>
    </w:docPart>
    <w:docPart>
      <w:docPartPr>
        <w:name w:val="B602A01D4BCAD8499B84FAB66BAAE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01FD9-D52A-0A43-9C3E-426B5A40B480}"/>
      </w:docPartPr>
      <w:docPartBody>
        <w:p w:rsidR="00000000" w:rsidRDefault="00F33901" w:rsidP="00F33901">
          <w:pPr>
            <w:pStyle w:val="B602A01D4BCAD8499B84FAB66BAAE223"/>
          </w:pPr>
          <w:r w:rsidRPr="00D60069">
            <w:t>Minutes</w:t>
          </w:r>
        </w:p>
      </w:docPartBody>
    </w:docPart>
    <w:docPart>
      <w:docPartPr>
        <w:name w:val="2ED5EB1520693343A681681968C8F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E96C3-9014-3344-81CD-60401EA72C91}"/>
      </w:docPartPr>
      <w:docPartBody>
        <w:p w:rsidR="00000000" w:rsidRDefault="00F33901" w:rsidP="00F33901">
          <w:pPr>
            <w:pStyle w:val="2ED5EB1520693343A681681968C8F9BB"/>
          </w:pPr>
          <w:r w:rsidRPr="00D60069">
            <w:t>Discussion:</w:t>
          </w:r>
        </w:p>
      </w:docPartBody>
    </w:docPart>
    <w:docPart>
      <w:docPartPr>
        <w:name w:val="5DE244F1B86DF244BCE6BC0746045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CF7C9-DE52-2E4E-9ED2-F97A280D5927}"/>
      </w:docPartPr>
      <w:docPartBody>
        <w:p w:rsidR="00000000" w:rsidRDefault="00F33901" w:rsidP="00F33901">
          <w:pPr>
            <w:pStyle w:val="5DE244F1B86DF244BCE6BC07460456EB"/>
          </w:pPr>
          <w:r w:rsidRPr="00D60069">
            <w:t>Conclusions:</w:t>
          </w:r>
        </w:p>
      </w:docPartBody>
    </w:docPart>
    <w:docPart>
      <w:docPartPr>
        <w:name w:val="CEAAD3B4879DE34E9F024C7ECE7AF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D2BEB-BF6E-B348-887A-EA6E92202495}"/>
      </w:docPartPr>
      <w:docPartBody>
        <w:p w:rsidR="00000000" w:rsidRDefault="00F33901" w:rsidP="00F33901">
          <w:pPr>
            <w:pStyle w:val="CEAAD3B4879DE34E9F024C7ECE7AF32F"/>
          </w:pPr>
          <w:r w:rsidRPr="00660EF4">
            <w:t>Action items</w:t>
          </w:r>
        </w:p>
      </w:docPartBody>
    </w:docPart>
    <w:docPart>
      <w:docPartPr>
        <w:name w:val="FA870CA1FAC9674D9271D6BCF492F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6BE18-7C75-AF48-BE48-78CBF3749C84}"/>
      </w:docPartPr>
      <w:docPartBody>
        <w:p w:rsidR="00000000" w:rsidRDefault="00F33901" w:rsidP="00F33901">
          <w:pPr>
            <w:pStyle w:val="FA870CA1FAC9674D9271D6BCF492F995"/>
          </w:pPr>
          <w:r w:rsidRPr="00660EF4">
            <w:t>Person responsible</w:t>
          </w:r>
        </w:p>
      </w:docPartBody>
    </w:docPart>
    <w:docPart>
      <w:docPartPr>
        <w:name w:val="19E42F60D708CE458B7ADA72B731B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BCC9C-7357-1947-A30B-0F17FA685CA3}"/>
      </w:docPartPr>
      <w:docPartBody>
        <w:p w:rsidR="00000000" w:rsidRDefault="00F33901" w:rsidP="00F33901">
          <w:pPr>
            <w:pStyle w:val="19E42F60D708CE458B7ADA72B731B362"/>
          </w:pPr>
          <w:r w:rsidRPr="00660EF4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01"/>
    <w:rsid w:val="00A94D40"/>
    <w:rsid w:val="00F3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BA363F0DE072478A214D5F6DDFCCF3">
    <w:name w:val="16BA363F0DE072478A214D5F6DDFCCF3"/>
  </w:style>
  <w:style w:type="paragraph" w:customStyle="1" w:styleId="5AC4288095E4F145B423233B46D3C688">
    <w:name w:val="5AC4288095E4F145B423233B46D3C688"/>
  </w:style>
  <w:style w:type="paragraph" w:customStyle="1" w:styleId="3748444EA656F9429A85AA4691FC5AB8">
    <w:name w:val="3748444EA656F9429A85AA4691FC5AB8"/>
  </w:style>
  <w:style w:type="paragraph" w:customStyle="1" w:styleId="835F5132535BE44E8C3ED0E315853C44">
    <w:name w:val="835F5132535BE44E8C3ED0E315853C44"/>
  </w:style>
  <w:style w:type="paragraph" w:customStyle="1" w:styleId="2677A3D83D13C449AB9F01E1CF8FF0CF">
    <w:name w:val="2677A3D83D13C449AB9F01E1CF8FF0CF"/>
  </w:style>
  <w:style w:type="paragraph" w:customStyle="1" w:styleId="FBB3752AD3E9514BB5D2CF15F41A15F0">
    <w:name w:val="FBB3752AD3E9514BB5D2CF15F41A15F0"/>
  </w:style>
  <w:style w:type="paragraph" w:customStyle="1" w:styleId="502103DCC1021348997C78C87DDD382C">
    <w:name w:val="502103DCC1021348997C78C87DDD382C"/>
  </w:style>
  <w:style w:type="paragraph" w:customStyle="1" w:styleId="CF2B05AA424B6347B003C5448389EB93">
    <w:name w:val="CF2B05AA424B6347B003C5448389EB93"/>
  </w:style>
  <w:style w:type="paragraph" w:customStyle="1" w:styleId="56460FE0F6F62943B84D320FA96BA250">
    <w:name w:val="56460FE0F6F62943B84D320FA96BA250"/>
  </w:style>
  <w:style w:type="paragraph" w:customStyle="1" w:styleId="B7B781B948E7F94BADE269DAD5F9304B">
    <w:name w:val="B7B781B948E7F94BADE269DAD5F9304B"/>
  </w:style>
  <w:style w:type="paragraph" w:customStyle="1" w:styleId="57E6996CA6EE2943A48A0EA857AA9E40">
    <w:name w:val="57E6996CA6EE2943A48A0EA857AA9E40"/>
  </w:style>
  <w:style w:type="paragraph" w:customStyle="1" w:styleId="2C01576FA476584CAE9154C5CCDDA87B">
    <w:name w:val="2C01576FA476584CAE9154C5CCDDA87B"/>
  </w:style>
  <w:style w:type="paragraph" w:customStyle="1" w:styleId="6E38B10C3031FB47AB6E34CC3D19B74D">
    <w:name w:val="6E38B10C3031FB47AB6E34CC3D19B74D"/>
  </w:style>
  <w:style w:type="paragraph" w:customStyle="1" w:styleId="D72147A7A224DE43A6EA8609BF81F923">
    <w:name w:val="D72147A7A224DE43A6EA8609BF81F923"/>
  </w:style>
  <w:style w:type="paragraph" w:customStyle="1" w:styleId="18AA425A7FDA1B46B1C1C974200A3591">
    <w:name w:val="18AA425A7FDA1B46B1C1C974200A3591"/>
  </w:style>
  <w:style w:type="paragraph" w:customStyle="1" w:styleId="689BBAAC10B2EA4589E0C806FB43A097">
    <w:name w:val="689BBAAC10B2EA4589E0C806FB43A097"/>
  </w:style>
  <w:style w:type="paragraph" w:customStyle="1" w:styleId="45557F135C99454DB4ABAF8EEE72210E">
    <w:name w:val="45557F135C99454DB4ABAF8EEE72210E"/>
  </w:style>
  <w:style w:type="paragraph" w:customStyle="1" w:styleId="401FEFE66C7E474F8FEA18AD02BA082B">
    <w:name w:val="401FEFE66C7E474F8FEA18AD02BA082B"/>
  </w:style>
  <w:style w:type="paragraph" w:customStyle="1" w:styleId="4B7B1022602EB14189A9AC980BFE9514">
    <w:name w:val="4B7B1022602EB14189A9AC980BFE9514"/>
  </w:style>
  <w:style w:type="paragraph" w:customStyle="1" w:styleId="E8FE99C27838D547ABD8BA5299E4EF27">
    <w:name w:val="E8FE99C27838D547ABD8BA5299E4EF27"/>
  </w:style>
  <w:style w:type="paragraph" w:customStyle="1" w:styleId="A25512D77485C24ABED44721658B3F25">
    <w:name w:val="A25512D77485C24ABED44721658B3F25"/>
  </w:style>
  <w:style w:type="paragraph" w:customStyle="1" w:styleId="8301C863A9DE054A905FEFD64F7E9210">
    <w:name w:val="8301C863A9DE054A905FEFD64F7E9210"/>
  </w:style>
  <w:style w:type="paragraph" w:customStyle="1" w:styleId="3D2DE064E2941245A04EBEEDF00BF7FA">
    <w:name w:val="3D2DE064E2941245A04EBEEDF00BF7FA"/>
  </w:style>
  <w:style w:type="paragraph" w:customStyle="1" w:styleId="2F423F8F140FA84A977A42FE03DF3183">
    <w:name w:val="2F423F8F140FA84A977A42FE03DF3183"/>
  </w:style>
  <w:style w:type="paragraph" w:customStyle="1" w:styleId="F87E5DC1DC4975429F2A446F61D33898">
    <w:name w:val="F87E5DC1DC4975429F2A446F61D33898"/>
  </w:style>
  <w:style w:type="paragraph" w:customStyle="1" w:styleId="30554BDD20D7F24E8A9F1B0282F70AEC">
    <w:name w:val="30554BDD20D7F24E8A9F1B0282F70AEC"/>
  </w:style>
  <w:style w:type="paragraph" w:customStyle="1" w:styleId="55BEFE6C26036641B4F18EF7C8271029">
    <w:name w:val="55BEFE6C26036641B4F18EF7C8271029"/>
  </w:style>
  <w:style w:type="paragraph" w:customStyle="1" w:styleId="90758265333C144681489BDB7421567C">
    <w:name w:val="90758265333C144681489BDB7421567C"/>
  </w:style>
  <w:style w:type="paragraph" w:customStyle="1" w:styleId="E201E63AD8754A49BD550B04AF880EA0">
    <w:name w:val="E201E63AD8754A49BD550B04AF880EA0"/>
  </w:style>
  <w:style w:type="paragraph" w:customStyle="1" w:styleId="EF40B59F1D0A624B92FB3FB06361885B">
    <w:name w:val="EF40B59F1D0A624B92FB3FB06361885B"/>
  </w:style>
  <w:style w:type="paragraph" w:customStyle="1" w:styleId="C0505A43E3B0A342BC17F473F6A644DC">
    <w:name w:val="C0505A43E3B0A342BC17F473F6A644DC"/>
  </w:style>
  <w:style w:type="paragraph" w:customStyle="1" w:styleId="06BAB3EEF09F394E828745F44F692A0D">
    <w:name w:val="06BAB3EEF09F394E828745F44F692A0D"/>
  </w:style>
  <w:style w:type="paragraph" w:customStyle="1" w:styleId="780B81A94FAB6D4AB483986E3C7FB2C5">
    <w:name w:val="780B81A94FAB6D4AB483986E3C7FB2C5"/>
  </w:style>
  <w:style w:type="paragraph" w:customStyle="1" w:styleId="5DC96A4620BFBD45963B97FE93B73865">
    <w:name w:val="5DC96A4620BFBD45963B97FE93B73865"/>
  </w:style>
  <w:style w:type="paragraph" w:customStyle="1" w:styleId="BE786B7512919A419C81A100ADA45816">
    <w:name w:val="BE786B7512919A419C81A100ADA45816"/>
  </w:style>
  <w:style w:type="paragraph" w:customStyle="1" w:styleId="2539855F16039B4D9EDC98E802FA61D0">
    <w:name w:val="2539855F16039B4D9EDC98E802FA61D0"/>
  </w:style>
  <w:style w:type="paragraph" w:customStyle="1" w:styleId="B8AAF73E7CFC21439BF645DFF7187D43">
    <w:name w:val="B8AAF73E7CFC21439BF645DFF7187D43"/>
  </w:style>
  <w:style w:type="paragraph" w:customStyle="1" w:styleId="59A6BD0108056343BCC32DA525FD4407">
    <w:name w:val="59A6BD0108056343BCC32DA525FD4407"/>
  </w:style>
  <w:style w:type="paragraph" w:customStyle="1" w:styleId="39CD746F93480D40A15D050E93A3A28E">
    <w:name w:val="39CD746F93480D40A15D050E93A3A28E"/>
  </w:style>
  <w:style w:type="paragraph" w:customStyle="1" w:styleId="6F2EC89F47BB6E43A847070EDBA49FA9">
    <w:name w:val="6F2EC89F47BB6E43A847070EDBA49FA9"/>
  </w:style>
  <w:style w:type="paragraph" w:customStyle="1" w:styleId="01E5CF58D897A44BB60AA00F09EB770F">
    <w:name w:val="01E5CF58D897A44BB60AA00F09EB770F"/>
  </w:style>
  <w:style w:type="paragraph" w:customStyle="1" w:styleId="009DBB5A86ED294688330BA4540F2819">
    <w:name w:val="009DBB5A86ED294688330BA4540F2819"/>
  </w:style>
  <w:style w:type="paragraph" w:customStyle="1" w:styleId="DE08A1D221B68B408115ADD02176FB25">
    <w:name w:val="DE08A1D221B68B408115ADD02176FB25"/>
  </w:style>
  <w:style w:type="paragraph" w:customStyle="1" w:styleId="1737DA97AA6A854E9DF9A7B897FFA6DC">
    <w:name w:val="1737DA97AA6A854E9DF9A7B897FFA6DC"/>
  </w:style>
  <w:style w:type="paragraph" w:customStyle="1" w:styleId="C7C2083E01C8124E977698AAE2EF7740">
    <w:name w:val="C7C2083E01C8124E977698AAE2EF7740"/>
  </w:style>
  <w:style w:type="paragraph" w:customStyle="1" w:styleId="BFA63FD0F93D6A478143286D6001E6E4">
    <w:name w:val="BFA63FD0F93D6A478143286D6001E6E4"/>
  </w:style>
  <w:style w:type="paragraph" w:customStyle="1" w:styleId="B282D9D3E999314E8F1E843FBB1284A8">
    <w:name w:val="B282D9D3E999314E8F1E843FBB1284A8"/>
  </w:style>
  <w:style w:type="paragraph" w:customStyle="1" w:styleId="BA48AA7B45FAC140A2551388046174DF">
    <w:name w:val="BA48AA7B45FAC140A2551388046174DF"/>
  </w:style>
  <w:style w:type="paragraph" w:customStyle="1" w:styleId="A41B3E6DABF2754DBC70A65FAD8E4BC3">
    <w:name w:val="A41B3E6DABF2754DBC70A65FAD8E4BC3"/>
  </w:style>
  <w:style w:type="paragraph" w:customStyle="1" w:styleId="46DDA9FA7010B043BC8F9A843F37E914">
    <w:name w:val="46DDA9FA7010B043BC8F9A843F37E914"/>
  </w:style>
  <w:style w:type="paragraph" w:customStyle="1" w:styleId="B6D73AFE4AABD04D8705668055B4C0F2">
    <w:name w:val="B6D73AFE4AABD04D8705668055B4C0F2"/>
  </w:style>
  <w:style w:type="paragraph" w:customStyle="1" w:styleId="40C321094232044B93D5C0B6AB9FBFE9">
    <w:name w:val="40C321094232044B93D5C0B6AB9FBFE9"/>
  </w:style>
  <w:style w:type="paragraph" w:customStyle="1" w:styleId="4304269658F49942B6FFAE49B3EC6A12">
    <w:name w:val="4304269658F49942B6FFAE49B3EC6A12"/>
  </w:style>
  <w:style w:type="paragraph" w:customStyle="1" w:styleId="B2C1DE757929C24991E11FEE6DF7BEA4">
    <w:name w:val="B2C1DE757929C24991E11FEE6DF7BEA4"/>
  </w:style>
  <w:style w:type="paragraph" w:customStyle="1" w:styleId="CBC5B0E6C69DB94599A233FBE1ACC0C2">
    <w:name w:val="CBC5B0E6C69DB94599A233FBE1ACC0C2"/>
  </w:style>
  <w:style w:type="paragraph" w:customStyle="1" w:styleId="B74A2FDBC142864390ACB1C859B8DAC9">
    <w:name w:val="B74A2FDBC142864390ACB1C859B8DAC9"/>
  </w:style>
  <w:style w:type="paragraph" w:customStyle="1" w:styleId="8EC68FA6771A4B49BF44E02BEF4CF97E">
    <w:name w:val="8EC68FA6771A4B49BF44E02BEF4CF97E"/>
  </w:style>
  <w:style w:type="paragraph" w:customStyle="1" w:styleId="7ABE252C944E20479B0C5DD307DE17D4">
    <w:name w:val="7ABE252C944E20479B0C5DD307DE17D4"/>
  </w:style>
  <w:style w:type="paragraph" w:customStyle="1" w:styleId="A65B4D93FAA49746B97D692F91BA41DC">
    <w:name w:val="A65B4D93FAA49746B97D692F91BA41DC"/>
  </w:style>
  <w:style w:type="paragraph" w:customStyle="1" w:styleId="0F4F58E76CF4014AB5F80EFB0B3F3296">
    <w:name w:val="0F4F58E76CF4014AB5F80EFB0B3F3296"/>
  </w:style>
  <w:style w:type="paragraph" w:customStyle="1" w:styleId="53EB2347F3DE694B874417F7B24C1CDE">
    <w:name w:val="53EB2347F3DE694B874417F7B24C1CDE"/>
  </w:style>
  <w:style w:type="paragraph" w:customStyle="1" w:styleId="D5469BDEDFD31E48B54E8F222CA309D5">
    <w:name w:val="D5469BDEDFD31E48B54E8F222CA309D5"/>
  </w:style>
  <w:style w:type="paragraph" w:customStyle="1" w:styleId="AB3AE8FFCB408B47923A17A4E2A7E88C">
    <w:name w:val="AB3AE8FFCB408B47923A17A4E2A7E88C"/>
  </w:style>
  <w:style w:type="paragraph" w:customStyle="1" w:styleId="A95F4913CB162F41B850155C04BBB63E">
    <w:name w:val="A95F4913CB162F41B850155C04BBB63E"/>
  </w:style>
  <w:style w:type="paragraph" w:customStyle="1" w:styleId="EF2C926E152AAE4D888D4791EE926706">
    <w:name w:val="EF2C926E152AAE4D888D4791EE926706"/>
  </w:style>
  <w:style w:type="paragraph" w:customStyle="1" w:styleId="FF6D95A1653DA94CB209E3711E959CF7">
    <w:name w:val="FF6D95A1653DA94CB209E3711E959CF7"/>
  </w:style>
  <w:style w:type="paragraph" w:customStyle="1" w:styleId="55734D40EC691D44B59A7B04C45842C8">
    <w:name w:val="55734D40EC691D44B59A7B04C45842C8"/>
  </w:style>
  <w:style w:type="paragraph" w:customStyle="1" w:styleId="82B378885E294B44992367F727B0D4A5">
    <w:name w:val="82B378885E294B44992367F727B0D4A5"/>
  </w:style>
  <w:style w:type="paragraph" w:customStyle="1" w:styleId="09E600D609E20C45B41E700BD6F3CB5B">
    <w:name w:val="09E600D609E20C45B41E700BD6F3CB5B"/>
  </w:style>
  <w:style w:type="paragraph" w:customStyle="1" w:styleId="0AF2825B163EF74D966A637946536A7F">
    <w:name w:val="0AF2825B163EF74D966A637946536A7F"/>
  </w:style>
  <w:style w:type="paragraph" w:customStyle="1" w:styleId="0619B0E9727D3E408BBEDFD03EFFF91C">
    <w:name w:val="0619B0E9727D3E408BBEDFD03EFFF91C"/>
  </w:style>
  <w:style w:type="paragraph" w:customStyle="1" w:styleId="E3627CB4CF178C4698EB469FF7EA3387">
    <w:name w:val="E3627CB4CF178C4698EB469FF7EA3387"/>
  </w:style>
  <w:style w:type="paragraph" w:customStyle="1" w:styleId="6618A31F868DC14B9C121B93066FEBEF">
    <w:name w:val="6618A31F868DC14B9C121B93066FEBEF"/>
  </w:style>
  <w:style w:type="paragraph" w:customStyle="1" w:styleId="1061C5974F9A9349923A5AF5E6B7B95B">
    <w:name w:val="1061C5974F9A9349923A5AF5E6B7B95B"/>
  </w:style>
  <w:style w:type="paragraph" w:customStyle="1" w:styleId="94FD5632A351C141A9DC9AB00CEB16AD">
    <w:name w:val="94FD5632A351C141A9DC9AB00CEB16AD"/>
  </w:style>
  <w:style w:type="paragraph" w:customStyle="1" w:styleId="0280526FB7777F4B8E33081415E22C5A">
    <w:name w:val="0280526FB7777F4B8E33081415E22C5A"/>
  </w:style>
  <w:style w:type="paragraph" w:customStyle="1" w:styleId="D2BA5D737A0B74439D8E00354EFDB569">
    <w:name w:val="D2BA5D737A0B74439D8E00354EFDB569"/>
  </w:style>
  <w:style w:type="paragraph" w:customStyle="1" w:styleId="67095166377559459C404AEDA95C6FB6">
    <w:name w:val="67095166377559459C404AEDA95C6FB6"/>
  </w:style>
  <w:style w:type="paragraph" w:customStyle="1" w:styleId="20039AAE1985FD4AB85D0D807415E3C5">
    <w:name w:val="20039AAE1985FD4AB85D0D807415E3C5"/>
  </w:style>
  <w:style w:type="paragraph" w:customStyle="1" w:styleId="7502A7E2D86BC145AD85D8E53CDEF9E4">
    <w:name w:val="7502A7E2D86BC145AD85D8E53CDEF9E4"/>
  </w:style>
  <w:style w:type="paragraph" w:customStyle="1" w:styleId="0866CFA23636C24DADCA14D6C1990F40">
    <w:name w:val="0866CFA23636C24DADCA14D6C1990F40"/>
  </w:style>
  <w:style w:type="paragraph" w:customStyle="1" w:styleId="7AE73FAB69B45347A3CD2A3227AADCCB">
    <w:name w:val="7AE73FAB69B45347A3CD2A3227AADCCB"/>
  </w:style>
  <w:style w:type="paragraph" w:customStyle="1" w:styleId="0A2C896882FA9E4FAAFB754F1364C556">
    <w:name w:val="0A2C896882FA9E4FAAFB754F1364C556"/>
  </w:style>
  <w:style w:type="paragraph" w:customStyle="1" w:styleId="0A816ECB375DAC499F298A89C8C92DF4">
    <w:name w:val="0A816ECB375DAC499F298A89C8C92DF4"/>
  </w:style>
  <w:style w:type="paragraph" w:customStyle="1" w:styleId="26C26FADEC7B4D4A80DBC7E4E3799909">
    <w:name w:val="26C26FADEC7B4D4A80DBC7E4E3799909"/>
  </w:style>
  <w:style w:type="paragraph" w:customStyle="1" w:styleId="44C162469FCDF645BEAABE42C7733D1A">
    <w:name w:val="44C162469FCDF645BEAABE42C7733D1A"/>
  </w:style>
  <w:style w:type="paragraph" w:customStyle="1" w:styleId="077594C05C0FDF4D9AEF452082ED0CF9">
    <w:name w:val="077594C05C0FDF4D9AEF452082ED0CF9"/>
  </w:style>
  <w:style w:type="paragraph" w:customStyle="1" w:styleId="DBEF29A80F99AE4189C3EFEC9E588C49">
    <w:name w:val="DBEF29A80F99AE4189C3EFEC9E588C49"/>
  </w:style>
  <w:style w:type="paragraph" w:customStyle="1" w:styleId="5EC4434268C92E4092BB8085F4407073">
    <w:name w:val="5EC4434268C92E4092BB8085F4407073"/>
    <w:rsid w:val="00F33901"/>
  </w:style>
  <w:style w:type="paragraph" w:customStyle="1" w:styleId="A2286ADE9CC8F340A2DB42D9C1C343E6">
    <w:name w:val="A2286ADE9CC8F340A2DB42D9C1C343E6"/>
    <w:rsid w:val="00F33901"/>
  </w:style>
  <w:style w:type="paragraph" w:customStyle="1" w:styleId="9D328E6C38AFA44FA49E226F78FAD557">
    <w:name w:val="9D328E6C38AFA44FA49E226F78FAD557"/>
    <w:rsid w:val="00F33901"/>
  </w:style>
  <w:style w:type="paragraph" w:customStyle="1" w:styleId="40D67FD7CD97634AAA2F9ACF92BF4690">
    <w:name w:val="40D67FD7CD97634AAA2F9ACF92BF4690"/>
    <w:rsid w:val="00F33901"/>
  </w:style>
  <w:style w:type="paragraph" w:customStyle="1" w:styleId="6DD5AA3B2345F14084DD0EF04D8B45DE">
    <w:name w:val="6DD5AA3B2345F14084DD0EF04D8B45DE"/>
    <w:rsid w:val="00F33901"/>
  </w:style>
  <w:style w:type="paragraph" w:customStyle="1" w:styleId="87CF3EE81A4DAC488236443AADC24C92">
    <w:name w:val="87CF3EE81A4DAC488236443AADC24C92"/>
    <w:rsid w:val="00F33901"/>
  </w:style>
  <w:style w:type="paragraph" w:customStyle="1" w:styleId="F32751505B6DAF4984A2FA3D4230DEBA">
    <w:name w:val="F32751505B6DAF4984A2FA3D4230DEBA"/>
    <w:rsid w:val="00F33901"/>
  </w:style>
  <w:style w:type="paragraph" w:customStyle="1" w:styleId="CB61E2139E02E54FA8094683DCB12EF3">
    <w:name w:val="CB61E2139E02E54FA8094683DCB12EF3"/>
    <w:rsid w:val="00F33901"/>
  </w:style>
  <w:style w:type="paragraph" w:customStyle="1" w:styleId="0CEB0291C31AF94184EA02DC14429AC7">
    <w:name w:val="0CEB0291C31AF94184EA02DC14429AC7"/>
    <w:rsid w:val="00F33901"/>
  </w:style>
  <w:style w:type="paragraph" w:customStyle="1" w:styleId="74CD7B093C72BC4F8BDC3D47E33357A9">
    <w:name w:val="74CD7B093C72BC4F8BDC3D47E33357A9"/>
    <w:rsid w:val="00F33901"/>
  </w:style>
  <w:style w:type="paragraph" w:customStyle="1" w:styleId="B4A5681CAC935D40A348D95308BB2F09">
    <w:name w:val="B4A5681CAC935D40A348D95308BB2F09"/>
    <w:rsid w:val="00F33901"/>
  </w:style>
  <w:style w:type="paragraph" w:customStyle="1" w:styleId="D94A23816133CC47A4E1D4113E00BC1E">
    <w:name w:val="D94A23816133CC47A4E1D4113E00BC1E"/>
    <w:rsid w:val="00F33901"/>
  </w:style>
  <w:style w:type="paragraph" w:customStyle="1" w:styleId="F3A2DD2760F42F408F8E683F8F0ECB24">
    <w:name w:val="F3A2DD2760F42F408F8E683F8F0ECB24"/>
    <w:rsid w:val="00F33901"/>
  </w:style>
  <w:style w:type="paragraph" w:customStyle="1" w:styleId="54DA58BCF5677641B6E4B84A986D771B">
    <w:name w:val="54DA58BCF5677641B6E4B84A986D771B"/>
    <w:rsid w:val="00F33901"/>
  </w:style>
  <w:style w:type="paragraph" w:customStyle="1" w:styleId="F36A055543A1434986BF0A0933D4BA5C">
    <w:name w:val="F36A055543A1434986BF0A0933D4BA5C"/>
    <w:rsid w:val="00F33901"/>
  </w:style>
  <w:style w:type="paragraph" w:customStyle="1" w:styleId="918B56A256C97244ACB8DE8D00F9DD6C">
    <w:name w:val="918B56A256C97244ACB8DE8D00F9DD6C"/>
    <w:rsid w:val="00F33901"/>
  </w:style>
  <w:style w:type="paragraph" w:customStyle="1" w:styleId="A3386E3692E523489A068DEAA62BAF44">
    <w:name w:val="A3386E3692E523489A068DEAA62BAF44"/>
    <w:rsid w:val="00F33901"/>
  </w:style>
  <w:style w:type="paragraph" w:customStyle="1" w:styleId="D987CF12E32DE84A81F0B890B70BC27F">
    <w:name w:val="D987CF12E32DE84A81F0B890B70BC27F"/>
    <w:rsid w:val="00F33901"/>
  </w:style>
  <w:style w:type="paragraph" w:customStyle="1" w:styleId="F62A2C60DE741D4F87088C2D9A98EBE6">
    <w:name w:val="F62A2C60DE741D4F87088C2D9A98EBE6"/>
    <w:rsid w:val="00F33901"/>
  </w:style>
  <w:style w:type="paragraph" w:customStyle="1" w:styleId="B33ABD30BF792145AFB91A73BC0434E5">
    <w:name w:val="B33ABD30BF792145AFB91A73BC0434E5"/>
    <w:rsid w:val="00F33901"/>
  </w:style>
  <w:style w:type="paragraph" w:customStyle="1" w:styleId="062E1479F027644B94FE52D163A073E8">
    <w:name w:val="062E1479F027644B94FE52D163A073E8"/>
    <w:rsid w:val="00F33901"/>
  </w:style>
  <w:style w:type="paragraph" w:customStyle="1" w:styleId="2A9652F24454494E9A08772116A98B47">
    <w:name w:val="2A9652F24454494E9A08772116A98B47"/>
    <w:rsid w:val="00F33901"/>
  </w:style>
  <w:style w:type="paragraph" w:customStyle="1" w:styleId="69124184D5E11C4E8A62293085D97DE9">
    <w:name w:val="69124184D5E11C4E8A62293085D97DE9"/>
    <w:rsid w:val="00F33901"/>
  </w:style>
  <w:style w:type="paragraph" w:customStyle="1" w:styleId="14E9F1DD1C58BB42A31B33107D1BACC6">
    <w:name w:val="14E9F1DD1C58BB42A31B33107D1BACC6"/>
    <w:rsid w:val="00F33901"/>
  </w:style>
  <w:style w:type="paragraph" w:customStyle="1" w:styleId="B602A01D4BCAD8499B84FAB66BAAE223">
    <w:name w:val="B602A01D4BCAD8499B84FAB66BAAE223"/>
    <w:rsid w:val="00F33901"/>
  </w:style>
  <w:style w:type="paragraph" w:customStyle="1" w:styleId="05B82F1299F4364B8DFF1490FFEC6210">
    <w:name w:val="05B82F1299F4364B8DFF1490FFEC6210"/>
    <w:rsid w:val="00F33901"/>
  </w:style>
  <w:style w:type="paragraph" w:customStyle="1" w:styleId="BAAC1F7C85B0CA4A9E9F095514DF1FE4">
    <w:name w:val="BAAC1F7C85B0CA4A9E9F095514DF1FE4"/>
    <w:rsid w:val="00F33901"/>
  </w:style>
  <w:style w:type="paragraph" w:customStyle="1" w:styleId="2ED5EB1520693343A681681968C8F9BB">
    <w:name w:val="2ED5EB1520693343A681681968C8F9BB"/>
    <w:rsid w:val="00F33901"/>
  </w:style>
  <w:style w:type="paragraph" w:customStyle="1" w:styleId="893AFAC0AC34864289FD05643D0DF1E9">
    <w:name w:val="893AFAC0AC34864289FD05643D0DF1E9"/>
    <w:rsid w:val="00F33901"/>
  </w:style>
  <w:style w:type="paragraph" w:customStyle="1" w:styleId="5DE244F1B86DF244BCE6BC07460456EB">
    <w:name w:val="5DE244F1B86DF244BCE6BC07460456EB"/>
    <w:rsid w:val="00F33901"/>
  </w:style>
  <w:style w:type="paragraph" w:customStyle="1" w:styleId="07E1AD0C5526C94FAD3AB5089F85C64E">
    <w:name w:val="07E1AD0C5526C94FAD3AB5089F85C64E"/>
    <w:rsid w:val="00F33901"/>
  </w:style>
  <w:style w:type="paragraph" w:customStyle="1" w:styleId="CEAAD3B4879DE34E9F024C7ECE7AF32F">
    <w:name w:val="CEAAD3B4879DE34E9F024C7ECE7AF32F"/>
    <w:rsid w:val="00F33901"/>
  </w:style>
  <w:style w:type="paragraph" w:customStyle="1" w:styleId="FA870CA1FAC9674D9271D6BCF492F995">
    <w:name w:val="FA870CA1FAC9674D9271D6BCF492F995"/>
    <w:rsid w:val="00F33901"/>
  </w:style>
  <w:style w:type="paragraph" w:customStyle="1" w:styleId="19E42F60D708CE458B7ADA72B731B362">
    <w:name w:val="19E42F60D708CE458B7ADA72B731B362"/>
    <w:rsid w:val="00F33901"/>
  </w:style>
  <w:style w:type="paragraph" w:customStyle="1" w:styleId="C74950FA850D1F4AA57EDA7B7940F23C">
    <w:name w:val="C74950FA850D1F4AA57EDA7B7940F23C"/>
    <w:rsid w:val="00F33901"/>
  </w:style>
  <w:style w:type="paragraph" w:customStyle="1" w:styleId="995AC652053DBC4B9CBDB63545C69B82">
    <w:name w:val="995AC652053DBC4B9CBDB63545C69B82"/>
    <w:rsid w:val="00F33901"/>
  </w:style>
  <w:style w:type="paragraph" w:customStyle="1" w:styleId="55044E0D2F91A743AB9D00385D93FB6C">
    <w:name w:val="55044E0D2F91A743AB9D00385D93FB6C"/>
    <w:rsid w:val="00F33901"/>
  </w:style>
  <w:style w:type="paragraph" w:customStyle="1" w:styleId="F5F8ACEEB8C2ED4CBE8D97DC47B34772">
    <w:name w:val="F5F8ACEEB8C2ED4CBE8D97DC47B34772"/>
    <w:rsid w:val="00F33901"/>
  </w:style>
  <w:style w:type="paragraph" w:customStyle="1" w:styleId="769AA7570390BB4D9FDF3D1758D7133A">
    <w:name w:val="769AA7570390BB4D9FDF3D1758D7133A"/>
    <w:rsid w:val="00F33901"/>
  </w:style>
  <w:style w:type="paragraph" w:customStyle="1" w:styleId="2E36C285F6CC664BB3F8A5D6ED844F7B">
    <w:name w:val="2E36C285F6CC664BB3F8A5D6ED844F7B"/>
    <w:rsid w:val="00F33901"/>
  </w:style>
  <w:style w:type="paragraph" w:customStyle="1" w:styleId="D4FCC801D1F9D9439AA5D6C41F8AE3DC">
    <w:name w:val="D4FCC801D1F9D9439AA5D6C41F8AE3DC"/>
    <w:rsid w:val="00F33901"/>
  </w:style>
  <w:style w:type="paragraph" w:customStyle="1" w:styleId="4002E6B4EAB0C248BCEF6B938EDB4224">
    <w:name w:val="4002E6B4EAB0C248BCEF6B938EDB4224"/>
    <w:rsid w:val="00F33901"/>
  </w:style>
  <w:style w:type="paragraph" w:customStyle="1" w:styleId="99C0F84652E43446AAB873EE6B24ACF1">
    <w:name w:val="99C0F84652E43446AAB873EE6B24ACF1"/>
    <w:rsid w:val="00F33901"/>
  </w:style>
  <w:style w:type="paragraph" w:customStyle="1" w:styleId="F21E0AD0AD31B04B9475A1BDD6BE8CBE">
    <w:name w:val="F21E0AD0AD31B04B9475A1BDD6BE8CBE"/>
    <w:rsid w:val="00F33901"/>
  </w:style>
  <w:style w:type="paragraph" w:customStyle="1" w:styleId="E227D82206A04048A0707A034ABD4C84">
    <w:name w:val="E227D82206A04048A0707A034ABD4C84"/>
    <w:rsid w:val="00F33901"/>
  </w:style>
  <w:style w:type="paragraph" w:customStyle="1" w:styleId="132361F8AE3AB549BF7C2AA69DDD86DD">
    <w:name w:val="132361F8AE3AB549BF7C2AA69DDD86DD"/>
    <w:rsid w:val="00F33901"/>
  </w:style>
  <w:style w:type="paragraph" w:customStyle="1" w:styleId="38F41A1396078448B3A84E944B9AE980">
    <w:name w:val="38F41A1396078448B3A84E944B9AE980"/>
    <w:rsid w:val="00F33901"/>
  </w:style>
  <w:style w:type="paragraph" w:customStyle="1" w:styleId="DA54ECA9020B594AAD4DE8F9C37B8964">
    <w:name w:val="DA54ECA9020B594AAD4DE8F9C37B8964"/>
    <w:rsid w:val="00F33901"/>
  </w:style>
  <w:style w:type="paragraph" w:customStyle="1" w:styleId="723A05BACB3C9F44800BDFBA41795B99">
    <w:name w:val="723A05BACB3C9F44800BDFBA41795B99"/>
    <w:rsid w:val="00F33901"/>
  </w:style>
  <w:style w:type="paragraph" w:customStyle="1" w:styleId="B9747A3BA00FA241A5F5A4885BC4A429">
    <w:name w:val="B9747A3BA00FA241A5F5A4885BC4A429"/>
    <w:rsid w:val="00F33901"/>
  </w:style>
  <w:style w:type="paragraph" w:customStyle="1" w:styleId="7639A9D7805ABF4AB7486D76B0E869C4">
    <w:name w:val="7639A9D7805ABF4AB7486D76B0E869C4"/>
    <w:rsid w:val="00F33901"/>
  </w:style>
  <w:style w:type="paragraph" w:customStyle="1" w:styleId="462E12F843E29540AF6E93DD6D757FEB">
    <w:name w:val="462E12F843E29540AF6E93DD6D757FEB"/>
    <w:rsid w:val="00F33901"/>
  </w:style>
  <w:style w:type="paragraph" w:customStyle="1" w:styleId="5DAFDD71C63F4641ADB644EDA8B850B9">
    <w:name w:val="5DAFDD71C63F4641ADB644EDA8B850B9"/>
    <w:rsid w:val="00F33901"/>
  </w:style>
  <w:style w:type="paragraph" w:customStyle="1" w:styleId="F1C5EA2F51E7C043A72053D0B42B058B">
    <w:name w:val="F1C5EA2F51E7C043A72053D0B42B058B"/>
    <w:rsid w:val="00F33901"/>
  </w:style>
  <w:style w:type="paragraph" w:customStyle="1" w:styleId="4C6BD308B4520147A156279753C9FAED">
    <w:name w:val="4C6BD308B4520147A156279753C9FAED"/>
    <w:rsid w:val="00F33901"/>
  </w:style>
  <w:style w:type="paragraph" w:customStyle="1" w:styleId="8E77B0E1061AB34690DC42B045C492E6">
    <w:name w:val="8E77B0E1061AB34690DC42B045C492E6"/>
    <w:rsid w:val="00F33901"/>
  </w:style>
  <w:style w:type="paragraph" w:customStyle="1" w:styleId="ED54D1F9DA7A564E8849BF51243F8B8B">
    <w:name w:val="ED54D1F9DA7A564E8849BF51243F8B8B"/>
    <w:rsid w:val="00F33901"/>
  </w:style>
  <w:style w:type="paragraph" w:customStyle="1" w:styleId="258F7F92E1DD314095B5053DC4DF4ED9">
    <w:name w:val="258F7F92E1DD314095B5053DC4DF4ED9"/>
    <w:rsid w:val="00F33901"/>
  </w:style>
  <w:style w:type="paragraph" w:customStyle="1" w:styleId="49AFDD276FAE8043A462C3F9A2CF9ADD">
    <w:name w:val="49AFDD276FAE8043A462C3F9A2CF9ADD"/>
    <w:rsid w:val="00F33901"/>
  </w:style>
  <w:style w:type="paragraph" w:customStyle="1" w:styleId="5130CB3C1563C54E88C3AD2E0E94918D">
    <w:name w:val="5130CB3C1563C54E88C3AD2E0E94918D"/>
    <w:rsid w:val="00F33901"/>
  </w:style>
  <w:style w:type="paragraph" w:customStyle="1" w:styleId="E5AF466475EE0C4A8C7F7D424F2E93ED">
    <w:name w:val="E5AF466475EE0C4A8C7F7D424F2E93ED"/>
    <w:rsid w:val="00F33901"/>
  </w:style>
  <w:style w:type="paragraph" w:customStyle="1" w:styleId="C8AA99A4564AD642BEDC5127B4BB43B7">
    <w:name w:val="C8AA99A4564AD642BEDC5127B4BB43B7"/>
    <w:rsid w:val="00F33901"/>
  </w:style>
  <w:style w:type="paragraph" w:customStyle="1" w:styleId="CCF4239670E77F48AB7EC4BB57D4A622">
    <w:name w:val="CCF4239670E77F48AB7EC4BB57D4A622"/>
    <w:rsid w:val="00F33901"/>
  </w:style>
  <w:style w:type="paragraph" w:customStyle="1" w:styleId="3A66C93F296CD84497072A17F862F936">
    <w:name w:val="3A66C93F296CD84497072A17F862F936"/>
    <w:rsid w:val="00F33901"/>
  </w:style>
  <w:style w:type="paragraph" w:customStyle="1" w:styleId="3CBD7C5B8E363F42B629E57D09E5C641">
    <w:name w:val="3CBD7C5B8E363F42B629E57D09E5C641"/>
    <w:rsid w:val="00F33901"/>
  </w:style>
  <w:style w:type="paragraph" w:customStyle="1" w:styleId="053D639A7A896C41996D986B0A408D2B">
    <w:name w:val="053D639A7A896C41996D986B0A408D2B"/>
    <w:rsid w:val="00F33901"/>
  </w:style>
  <w:style w:type="paragraph" w:customStyle="1" w:styleId="46221E0BE5B4C047A47A1C2FC648B03F">
    <w:name w:val="46221E0BE5B4C047A47A1C2FC648B03F"/>
    <w:rsid w:val="00F33901"/>
  </w:style>
  <w:style w:type="paragraph" w:customStyle="1" w:styleId="E54F26A26CE75043B83C3A21919000E8">
    <w:name w:val="E54F26A26CE75043B83C3A21919000E8"/>
    <w:rsid w:val="00F33901"/>
  </w:style>
  <w:style w:type="paragraph" w:customStyle="1" w:styleId="FE7A691412F72F4589BA4EF05FA69481">
    <w:name w:val="FE7A691412F72F4589BA4EF05FA69481"/>
    <w:rsid w:val="00F33901"/>
  </w:style>
  <w:style w:type="paragraph" w:customStyle="1" w:styleId="29B378D3D298FD4E9BFD40862280696B">
    <w:name w:val="29B378D3D298FD4E9BFD40862280696B"/>
    <w:rsid w:val="00F33901"/>
  </w:style>
  <w:style w:type="paragraph" w:customStyle="1" w:styleId="920497B025972042960E7D9614E7E267">
    <w:name w:val="920497B025972042960E7D9614E7E267"/>
    <w:rsid w:val="00F33901"/>
  </w:style>
  <w:style w:type="paragraph" w:customStyle="1" w:styleId="2B9890D9461A85479E53D9B65F1AE6CA">
    <w:name w:val="2B9890D9461A85479E53D9B65F1AE6CA"/>
    <w:rsid w:val="00F33901"/>
  </w:style>
  <w:style w:type="paragraph" w:customStyle="1" w:styleId="253350781D5B9640BD2E2BAAD88DABFE">
    <w:name w:val="253350781D5B9640BD2E2BAAD88DABFE"/>
    <w:rsid w:val="00F33901"/>
  </w:style>
  <w:style w:type="paragraph" w:customStyle="1" w:styleId="3B0AA3E7D3A97E4E8AD4D2E31E165A7B">
    <w:name w:val="3B0AA3E7D3A97E4E8AD4D2E31E165A7B"/>
    <w:rsid w:val="00F33901"/>
  </w:style>
  <w:style w:type="paragraph" w:customStyle="1" w:styleId="9761D183C5D27C49B12E779E8E5C43F1">
    <w:name w:val="9761D183C5D27C49B12E779E8E5C43F1"/>
    <w:rsid w:val="00F33901"/>
  </w:style>
  <w:style w:type="paragraph" w:customStyle="1" w:styleId="6038F267C4718047A2406A128A0CC300">
    <w:name w:val="6038F267C4718047A2406A128A0CC300"/>
    <w:rsid w:val="00F33901"/>
  </w:style>
  <w:style w:type="paragraph" w:customStyle="1" w:styleId="B293B1D3949B3E428DD0065B34611763">
    <w:name w:val="B293B1D3949B3E428DD0065B34611763"/>
    <w:rsid w:val="00F33901"/>
  </w:style>
  <w:style w:type="paragraph" w:customStyle="1" w:styleId="78B88DDD9DECD041A97C4215295DEF92">
    <w:name w:val="78B88DDD9DECD041A97C4215295DEF92"/>
    <w:rsid w:val="00F33901"/>
  </w:style>
  <w:style w:type="paragraph" w:customStyle="1" w:styleId="E8B670999BDC6E4ABB747680D8C89F2E">
    <w:name w:val="E8B670999BDC6E4ABB747680D8C89F2E"/>
    <w:rsid w:val="00F33901"/>
  </w:style>
  <w:style w:type="paragraph" w:customStyle="1" w:styleId="6C8F62F0924FE5469952FD60F8BFDA04">
    <w:name w:val="6C8F62F0924FE5469952FD60F8BFDA04"/>
    <w:rsid w:val="00F33901"/>
  </w:style>
  <w:style w:type="paragraph" w:customStyle="1" w:styleId="D3F036BA19C60448854C064FEF1934A1">
    <w:name w:val="D3F036BA19C60448854C064FEF1934A1"/>
    <w:rsid w:val="00F33901"/>
  </w:style>
  <w:style w:type="paragraph" w:customStyle="1" w:styleId="2944A03F8CF2184DBCA0EA5C97E58BB7">
    <w:name w:val="2944A03F8CF2184DBCA0EA5C97E58BB7"/>
    <w:rsid w:val="00F33901"/>
  </w:style>
  <w:style w:type="paragraph" w:customStyle="1" w:styleId="2863A2B4F9BAF544A582FAF9B16C2438">
    <w:name w:val="2863A2B4F9BAF544A582FAF9B16C2438"/>
    <w:rsid w:val="00F33901"/>
  </w:style>
  <w:style w:type="paragraph" w:customStyle="1" w:styleId="386ED51620D6D046B618416CC2D7A3DE">
    <w:name w:val="386ED51620D6D046B618416CC2D7A3DE"/>
    <w:rsid w:val="00F33901"/>
  </w:style>
  <w:style w:type="paragraph" w:customStyle="1" w:styleId="2BC83B80C521EF40874BE12A722BC0F7">
    <w:name w:val="2BC83B80C521EF40874BE12A722BC0F7"/>
    <w:rsid w:val="00F33901"/>
  </w:style>
  <w:style w:type="paragraph" w:customStyle="1" w:styleId="9EA2355C40790B4681470DA7BE8377FB">
    <w:name w:val="9EA2355C40790B4681470DA7BE8377FB"/>
    <w:rsid w:val="00F33901"/>
  </w:style>
  <w:style w:type="paragraph" w:customStyle="1" w:styleId="341D8D3EFE11214282B3BF53460C1EBA">
    <w:name w:val="341D8D3EFE11214282B3BF53460C1EBA"/>
    <w:rsid w:val="00F33901"/>
  </w:style>
  <w:style w:type="paragraph" w:customStyle="1" w:styleId="957251AC4979CC408A05B42B8C01B787">
    <w:name w:val="957251AC4979CC408A05B42B8C01B787"/>
    <w:rsid w:val="00F33901"/>
  </w:style>
  <w:style w:type="paragraph" w:customStyle="1" w:styleId="C657D7A9A3CC8F45A99649C4ADD30D8D">
    <w:name w:val="C657D7A9A3CC8F45A99649C4ADD30D8D"/>
    <w:rsid w:val="00F33901"/>
  </w:style>
  <w:style w:type="paragraph" w:customStyle="1" w:styleId="A00C7910F3A49C48A9AED43683E4E844">
    <w:name w:val="A00C7910F3A49C48A9AED43683E4E844"/>
    <w:rsid w:val="00F33901"/>
  </w:style>
  <w:style w:type="paragraph" w:customStyle="1" w:styleId="4A8FE29BD377EC4192597D539CC2AD8B">
    <w:name w:val="4A8FE29BD377EC4192597D539CC2AD8B"/>
    <w:rsid w:val="00F33901"/>
  </w:style>
  <w:style w:type="paragraph" w:customStyle="1" w:styleId="1EA0F47B27BFD6488387F099A9B1ED85">
    <w:name w:val="1EA0F47B27BFD6488387F099A9B1ED85"/>
    <w:rsid w:val="00F33901"/>
  </w:style>
  <w:style w:type="paragraph" w:customStyle="1" w:styleId="D98A46DC8A76604BBD374CB1B279B53C">
    <w:name w:val="D98A46DC8A76604BBD374CB1B279B53C"/>
    <w:rsid w:val="00F33901"/>
  </w:style>
  <w:style w:type="paragraph" w:customStyle="1" w:styleId="4E387DFAE477D741A9713B0DF84BD8B3">
    <w:name w:val="4E387DFAE477D741A9713B0DF84BD8B3"/>
    <w:rsid w:val="00F33901"/>
  </w:style>
  <w:style w:type="paragraph" w:customStyle="1" w:styleId="A22714C85BE1454781675AC5C746316A">
    <w:name w:val="A22714C85BE1454781675AC5C746316A"/>
    <w:rsid w:val="00F33901"/>
  </w:style>
  <w:style w:type="paragraph" w:customStyle="1" w:styleId="30EC8C1C8772374184C20DF1C335CAB3">
    <w:name w:val="30EC8C1C8772374184C20DF1C335CAB3"/>
    <w:rsid w:val="00F33901"/>
  </w:style>
  <w:style w:type="paragraph" w:customStyle="1" w:styleId="7D13B32A1CCF4D408403011BD6253739">
    <w:name w:val="7D13B32A1CCF4D408403011BD6253739"/>
    <w:rsid w:val="00F33901"/>
  </w:style>
  <w:style w:type="paragraph" w:customStyle="1" w:styleId="31C2FBA2AD01824AB0C26E7E986D9C9F">
    <w:name w:val="31C2FBA2AD01824AB0C26E7E986D9C9F"/>
    <w:rsid w:val="00F33901"/>
  </w:style>
  <w:style w:type="paragraph" w:customStyle="1" w:styleId="147FC496051B9E4E9ABDD47E9B3A9FA3">
    <w:name w:val="147FC496051B9E4E9ABDD47E9B3A9FA3"/>
    <w:rsid w:val="00F33901"/>
  </w:style>
  <w:style w:type="paragraph" w:customStyle="1" w:styleId="FB68806809615F4AB881B1C853CA9551">
    <w:name w:val="FB68806809615F4AB881B1C853CA9551"/>
    <w:rsid w:val="00F33901"/>
  </w:style>
  <w:style w:type="paragraph" w:customStyle="1" w:styleId="17BFBAFC23253C4499C636997C56DBB6">
    <w:name w:val="17BFBAFC23253C4499C636997C56DBB6"/>
    <w:rsid w:val="00F33901"/>
  </w:style>
  <w:style w:type="paragraph" w:customStyle="1" w:styleId="DC1D8C803F74144BAC723651F21372C8">
    <w:name w:val="DC1D8C803F74144BAC723651F21372C8"/>
    <w:rsid w:val="00F33901"/>
  </w:style>
  <w:style w:type="paragraph" w:customStyle="1" w:styleId="659B05078C9E454ABC0AF3AFFDF4F10B">
    <w:name w:val="659B05078C9E454ABC0AF3AFFDF4F10B"/>
    <w:rsid w:val="00F33901"/>
  </w:style>
  <w:style w:type="paragraph" w:customStyle="1" w:styleId="E046A1393214FC468510C23FB47F7F53">
    <w:name w:val="E046A1393214FC468510C23FB47F7F53"/>
    <w:rsid w:val="00F33901"/>
  </w:style>
  <w:style w:type="paragraph" w:customStyle="1" w:styleId="39843ABE5C61E8498ED535A4C542BC7A">
    <w:name w:val="39843ABE5C61E8498ED535A4C542BC7A"/>
    <w:rsid w:val="00F33901"/>
  </w:style>
  <w:style w:type="paragraph" w:customStyle="1" w:styleId="A7A42BEAFFAC574AB70C9D7B3BE21A71">
    <w:name w:val="A7A42BEAFFAC574AB70C9D7B3BE21A71"/>
    <w:rsid w:val="00F33901"/>
  </w:style>
  <w:style w:type="paragraph" w:customStyle="1" w:styleId="61E7FC0DE9584949B4A8116BFBF9755E">
    <w:name w:val="61E7FC0DE9584949B4A8116BFBF9755E"/>
    <w:rsid w:val="00F33901"/>
  </w:style>
  <w:style w:type="paragraph" w:customStyle="1" w:styleId="85463D10B44F0E4CBB1C1AD0CD886339">
    <w:name w:val="85463D10B44F0E4CBB1C1AD0CD886339"/>
    <w:rsid w:val="00F33901"/>
  </w:style>
  <w:style w:type="paragraph" w:customStyle="1" w:styleId="9C47603E61EBA646955C723D4009AB37">
    <w:name w:val="9C47603E61EBA646955C723D4009AB37"/>
    <w:rsid w:val="00F33901"/>
  </w:style>
  <w:style w:type="paragraph" w:customStyle="1" w:styleId="23BC0037BC68264BBC6D89E03518A9F9">
    <w:name w:val="23BC0037BC68264BBC6D89E03518A9F9"/>
    <w:rsid w:val="00F33901"/>
  </w:style>
  <w:style w:type="paragraph" w:customStyle="1" w:styleId="C701698C04A59F49B0FD6382FB9E2BB1">
    <w:name w:val="C701698C04A59F49B0FD6382FB9E2BB1"/>
    <w:rsid w:val="00F33901"/>
  </w:style>
  <w:style w:type="paragraph" w:customStyle="1" w:styleId="99EAAE4E3F0E3643B73061C76FADC549">
    <w:name w:val="99EAAE4E3F0E3643B73061C76FADC549"/>
    <w:rsid w:val="00F33901"/>
  </w:style>
  <w:style w:type="paragraph" w:customStyle="1" w:styleId="356801198757B840A0547C6C51285855">
    <w:name w:val="356801198757B840A0547C6C51285855"/>
    <w:rsid w:val="00F33901"/>
  </w:style>
  <w:style w:type="paragraph" w:customStyle="1" w:styleId="D7980D3EF8CD0A4B94060484EDBF010A">
    <w:name w:val="D7980D3EF8CD0A4B94060484EDBF010A"/>
    <w:rsid w:val="00F33901"/>
  </w:style>
  <w:style w:type="paragraph" w:customStyle="1" w:styleId="F419DA921846764298885A5215200F2A">
    <w:name w:val="F419DA921846764298885A5215200F2A"/>
    <w:rsid w:val="00F33901"/>
  </w:style>
  <w:style w:type="paragraph" w:customStyle="1" w:styleId="DD0BC8FA5B45D44AA21B2D3E4E453BCF">
    <w:name w:val="DD0BC8FA5B45D44AA21B2D3E4E453BCF"/>
    <w:rsid w:val="00F33901"/>
  </w:style>
  <w:style w:type="paragraph" w:customStyle="1" w:styleId="F291A306D4C92447929EF9E73A9B1116">
    <w:name w:val="F291A306D4C92447929EF9E73A9B1116"/>
    <w:rsid w:val="00F33901"/>
  </w:style>
  <w:style w:type="paragraph" w:customStyle="1" w:styleId="8973DB513A04084CA73AE6DEA71258EF">
    <w:name w:val="8973DB513A04084CA73AE6DEA71258EF"/>
    <w:rsid w:val="00F33901"/>
  </w:style>
  <w:style w:type="paragraph" w:customStyle="1" w:styleId="96EC3E94363839419E70080747DDBAD7">
    <w:name w:val="96EC3E94363839419E70080747DDBAD7"/>
    <w:rsid w:val="00F33901"/>
  </w:style>
  <w:style w:type="paragraph" w:customStyle="1" w:styleId="F6515689242A45479F7FDA7A5A98FD98">
    <w:name w:val="F6515689242A45479F7FDA7A5A98FD98"/>
    <w:rsid w:val="00F33901"/>
  </w:style>
  <w:style w:type="paragraph" w:customStyle="1" w:styleId="E39663A9860D4443A37F092ECE48BAC1">
    <w:name w:val="E39663A9860D4443A37F092ECE48BAC1"/>
    <w:rsid w:val="00F33901"/>
  </w:style>
  <w:style w:type="paragraph" w:customStyle="1" w:styleId="6120FDAEE9714D44AEC1EEE65043940B">
    <w:name w:val="6120FDAEE9714D44AEC1EEE65043940B"/>
    <w:rsid w:val="00F33901"/>
  </w:style>
  <w:style w:type="paragraph" w:customStyle="1" w:styleId="23260519E128644F968FDD6CB174423F">
    <w:name w:val="23260519E128644F968FDD6CB174423F"/>
    <w:rsid w:val="00F33901"/>
  </w:style>
  <w:style w:type="paragraph" w:customStyle="1" w:styleId="00AC51760C389A47AAF2666D7B5EE9B1">
    <w:name w:val="00AC51760C389A47AAF2666D7B5EE9B1"/>
    <w:rsid w:val="00F33901"/>
  </w:style>
  <w:style w:type="paragraph" w:customStyle="1" w:styleId="1E920F9D8FBFA545A778D07E4E2EA23C">
    <w:name w:val="1E920F9D8FBFA545A778D07E4E2EA23C"/>
    <w:rsid w:val="00F33901"/>
  </w:style>
  <w:style w:type="paragraph" w:customStyle="1" w:styleId="2B641599F58D494591719B2E9E402FE9">
    <w:name w:val="2B641599F58D494591719B2E9E402FE9"/>
    <w:rsid w:val="00F33901"/>
  </w:style>
  <w:style w:type="paragraph" w:customStyle="1" w:styleId="494A245210487C45B7EFC12D206EDACE">
    <w:name w:val="494A245210487C45B7EFC12D206EDACE"/>
    <w:rsid w:val="00F33901"/>
  </w:style>
  <w:style w:type="paragraph" w:customStyle="1" w:styleId="CBC5B9B635D1EE4AAD487A33DD368B8B">
    <w:name w:val="CBC5B9B635D1EE4AAD487A33DD368B8B"/>
    <w:rsid w:val="00F33901"/>
  </w:style>
  <w:style w:type="paragraph" w:customStyle="1" w:styleId="AC047CDC90F36443BA87D58D62548DAB">
    <w:name w:val="AC047CDC90F36443BA87D58D62548DAB"/>
    <w:rsid w:val="00F33901"/>
  </w:style>
  <w:style w:type="paragraph" w:customStyle="1" w:styleId="05B49C27A1092B44971757C1DCFD21FA">
    <w:name w:val="05B49C27A1092B44971757C1DCFD21FA"/>
    <w:rsid w:val="00F33901"/>
  </w:style>
  <w:style w:type="paragraph" w:customStyle="1" w:styleId="9C6665861367704581F1F813874BA7D0">
    <w:name w:val="9C6665861367704581F1F813874BA7D0"/>
    <w:rsid w:val="00F33901"/>
  </w:style>
  <w:style w:type="paragraph" w:customStyle="1" w:styleId="A1C74B86208A18438D24B336D8B2EEE0">
    <w:name w:val="A1C74B86208A18438D24B336D8B2EEE0"/>
    <w:rsid w:val="00F33901"/>
  </w:style>
  <w:style w:type="paragraph" w:customStyle="1" w:styleId="9E69541BF35E1E409E4D8EDEB87ED697">
    <w:name w:val="9E69541BF35E1E409E4D8EDEB87ED697"/>
    <w:rsid w:val="00F33901"/>
  </w:style>
  <w:style w:type="paragraph" w:customStyle="1" w:styleId="05F28B5530FC3F4E857ED018EA496F47">
    <w:name w:val="05F28B5530FC3F4E857ED018EA496F47"/>
    <w:rsid w:val="00F33901"/>
  </w:style>
  <w:style w:type="paragraph" w:customStyle="1" w:styleId="39125577A7CCAA45960948076A8BB3D2">
    <w:name w:val="39125577A7CCAA45960948076A8BB3D2"/>
    <w:rsid w:val="00F33901"/>
  </w:style>
  <w:style w:type="paragraph" w:customStyle="1" w:styleId="7BCD06938BEA9540B6F22FBA21D311B6">
    <w:name w:val="7BCD06938BEA9540B6F22FBA21D311B6"/>
    <w:rsid w:val="00F33901"/>
  </w:style>
  <w:style w:type="paragraph" w:customStyle="1" w:styleId="3E8049E854221A4D8A716FDF640C44D0">
    <w:name w:val="3E8049E854221A4D8A716FDF640C44D0"/>
    <w:rsid w:val="00F33901"/>
  </w:style>
  <w:style w:type="paragraph" w:customStyle="1" w:styleId="68524327D584934C9B83F447DD9AFA1A">
    <w:name w:val="68524327D584934C9B83F447DD9AFA1A"/>
    <w:rsid w:val="00F33901"/>
  </w:style>
  <w:style w:type="paragraph" w:customStyle="1" w:styleId="3C8CC8863762DF4FA1BE9B4B13C219DF">
    <w:name w:val="3C8CC8863762DF4FA1BE9B4B13C219DF"/>
    <w:rsid w:val="00F33901"/>
  </w:style>
  <w:style w:type="paragraph" w:customStyle="1" w:styleId="D449908328FFAA4087266B4784422B0B">
    <w:name w:val="D449908328FFAA4087266B4784422B0B"/>
    <w:rsid w:val="00F33901"/>
  </w:style>
  <w:style w:type="paragraph" w:customStyle="1" w:styleId="F54615D34E98E04D9151ABF3F2D0C44E">
    <w:name w:val="F54615D34E98E04D9151ABF3F2D0C44E"/>
    <w:rsid w:val="00F33901"/>
  </w:style>
  <w:style w:type="paragraph" w:customStyle="1" w:styleId="1097A949B39143469EA34A0A9B3B50E6">
    <w:name w:val="1097A949B39143469EA34A0A9B3B50E6"/>
    <w:rsid w:val="00F33901"/>
  </w:style>
  <w:style w:type="paragraph" w:customStyle="1" w:styleId="41BA8A8D96DF00488EACEBAA08126308">
    <w:name w:val="41BA8A8D96DF00488EACEBAA08126308"/>
    <w:rsid w:val="00F33901"/>
  </w:style>
  <w:style w:type="paragraph" w:customStyle="1" w:styleId="B66D70DF1E61EE4DB838BD7DE7AC779D">
    <w:name w:val="B66D70DF1E61EE4DB838BD7DE7AC779D"/>
    <w:rsid w:val="00F33901"/>
  </w:style>
  <w:style w:type="paragraph" w:customStyle="1" w:styleId="E00DED26442AD34AAF601B240A406611">
    <w:name w:val="E00DED26442AD34AAF601B240A406611"/>
    <w:rsid w:val="00F33901"/>
  </w:style>
  <w:style w:type="paragraph" w:customStyle="1" w:styleId="8B3E2EE4B059884FB57E0733451AE339">
    <w:name w:val="8B3E2EE4B059884FB57E0733451AE339"/>
    <w:rsid w:val="00F33901"/>
  </w:style>
  <w:style w:type="paragraph" w:customStyle="1" w:styleId="7F3C3594DCC9C14ABF00A1A90F927248">
    <w:name w:val="7F3C3594DCC9C14ABF00A1A90F927248"/>
    <w:rsid w:val="00F33901"/>
  </w:style>
  <w:style w:type="paragraph" w:customStyle="1" w:styleId="13A177FCA476C048A3651AD54FB06C15">
    <w:name w:val="13A177FCA476C048A3651AD54FB06C15"/>
    <w:rsid w:val="00F33901"/>
  </w:style>
  <w:style w:type="paragraph" w:customStyle="1" w:styleId="377170F64C73804F836781F0B1AA80DF">
    <w:name w:val="377170F64C73804F836781F0B1AA80DF"/>
    <w:rsid w:val="00F33901"/>
  </w:style>
  <w:style w:type="paragraph" w:customStyle="1" w:styleId="434C7C7FC660CF48AB34406877322A46">
    <w:name w:val="434C7C7FC660CF48AB34406877322A46"/>
    <w:rsid w:val="00F33901"/>
  </w:style>
  <w:style w:type="paragraph" w:customStyle="1" w:styleId="9519FC2EC9E2274CB9B1393070F0404E">
    <w:name w:val="9519FC2EC9E2274CB9B1393070F0404E"/>
    <w:rsid w:val="00F33901"/>
  </w:style>
  <w:style w:type="paragraph" w:customStyle="1" w:styleId="41638F74ED74934185C774644A8483E1">
    <w:name w:val="41638F74ED74934185C774644A8483E1"/>
    <w:rsid w:val="00F33901"/>
  </w:style>
  <w:style w:type="paragraph" w:customStyle="1" w:styleId="BA76DC36300235489CA6B7D42E8EC667">
    <w:name w:val="BA76DC36300235489CA6B7D42E8EC667"/>
    <w:rsid w:val="00F33901"/>
  </w:style>
  <w:style w:type="paragraph" w:customStyle="1" w:styleId="8255E1FAC827284E9331226891257A64">
    <w:name w:val="8255E1FAC827284E9331226891257A64"/>
    <w:rsid w:val="00F33901"/>
  </w:style>
  <w:style w:type="paragraph" w:customStyle="1" w:styleId="081C195C11B46B41AFCFDFFB963A99B7">
    <w:name w:val="081C195C11B46B41AFCFDFFB963A99B7"/>
    <w:rsid w:val="00F33901"/>
  </w:style>
  <w:style w:type="paragraph" w:customStyle="1" w:styleId="1DCED8CAF27E7D45BAC392A2ADFB233A">
    <w:name w:val="1DCED8CAF27E7D45BAC392A2ADFB233A"/>
    <w:rsid w:val="00F33901"/>
  </w:style>
  <w:style w:type="paragraph" w:customStyle="1" w:styleId="EBF9142F29306E419B6802379D19E338">
    <w:name w:val="EBF9142F29306E419B6802379D19E338"/>
    <w:rsid w:val="00F33901"/>
  </w:style>
  <w:style w:type="paragraph" w:customStyle="1" w:styleId="EF17D349DA4FF54B9F12C68F29E60D50">
    <w:name w:val="EF17D349DA4FF54B9F12C68F29E60D50"/>
    <w:rsid w:val="00F33901"/>
  </w:style>
  <w:style w:type="paragraph" w:customStyle="1" w:styleId="32B27B16269A1C43A061A653EF07ED11">
    <w:name w:val="32B27B16269A1C43A061A653EF07ED11"/>
    <w:rsid w:val="00F33901"/>
  </w:style>
  <w:style w:type="paragraph" w:customStyle="1" w:styleId="79649C541864404F8417D6CB207BC998">
    <w:name w:val="79649C541864404F8417D6CB207BC998"/>
    <w:rsid w:val="00F33901"/>
  </w:style>
  <w:style w:type="paragraph" w:customStyle="1" w:styleId="30A5BEBB77A6A34489223E6A6A2AE626">
    <w:name w:val="30A5BEBB77A6A34489223E6A6A2AE626"/>
    <w:rsid w:val="00F33901"/>
  </w:style>
  <w:style w:type="paragraph" w:customStyle="1" w:styleId="E315F200B450884A9755FE9195A9D083">
    <w:name w:val="E315F200B450884A9755FE9195A9D083"/>
    <w:rsid w:val="00F33901"/>
  </w:style>
  <w:style w:type="paragraph" w:customStyle="1" w:styleId="B775FF77776C974795EC3FBF712733D0">
    <w:name w:val="B775FF77776C974795EC3FBF712733D0"/>
    <w:rsid w:val="00F33901"/>
  </w:style>
  <w:style w:type="paragraph" w:customStyle="1" w:styleId="3843F3CFA1CD474287778E70DA1876B0">
    <w:name w:val="3843F3CFA1CD474287778E70DA1876B0"/>
    <w:rsid w:val="00F33901"/>
  </w:style>
  <w:style w:type="paragraph" w:customStyle="1" w:styleId="4B9CAF928E8A7E45B1E2378FB247D32B">
    <w:name w:val="4B9CAF928E8A7E45B1E2378FB247D32B"/>
    <w:rsid w:val="00F33901"/>
  </w:style>
  <w:style w:type="paragraph" w:customStyle="1" w:styleId="2092CC7D2D424C49A042CBE11DF2C13F">
    <w:name w:val="2092CC7D2D424C49A042CBE11DF2C13F"/>
    <w:rsid w:val="00F33901"/>
  </w:style>
  <w:style w:type="paragraph" w:customStyle="1" w:styleId="44B5009565C120428237C11FF36CCD9B">
    <w:name w:val="44B5009565C120428237C11FF36CCD9B"/>
    <w:rsid w:val="00F33901"/>
  </w:style>
  <w:style w:type="paragraph" w:customStyle="1" w:styleId="94E3222CF7F1EB42A76D1795F740D5FA">
    <w:name w:val="94E3222CF7F1EB42A76D1795F740D5FA"/>
    <w:rsid w:val="00F33901"/>
  </w:style>
  <w:style w:type="paragraph" w:customStyle="1" w:styleId="9ED78AEB7F094E4986E5CB9B2739D869">
    <w:name w:val="9ED78AEB7F094E4986E5CB9B2739D869"/>
    <w:rsid w:val="00F33901"/>
  </w:style>
  <w:style w:type="paragraph" w:customStyle="1" w:styleId="FDD228FEE75F944EA6D1CCEB35A375DE">
    <w:name w:val="FDD228FEE75F944EA6D1CCEB35A375DE"/>
    <w:rsid w:val="00F33901"/>
  </w:style>
  <w:style w:type="paragraph" w:customStyle="1" w:styleId="E9ACDCAA4CECF540BBF97D28BC6FBADF">
    <w:name w:val="E9ACDCAA4CECF540BBF97D28BC6FBADF"/>
    <w:rsid w:val="00F339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tf16392567_win32.dotx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2023-02-02T20:59:00Z</dcterms:created>
  <dcterms:modified xsi:type="dcterms:W3CDTF">2023-02-02T21:15:00Z</dcterms:modified>
  <cp:version/>
</cp:coreProperties>
</file>